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商城系统数据库设计需求分析报告 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一、用户：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前台用户：</w:t>
      </w:r>
    </w:p>
    <w:p>
      <w:pPr>
        <w:numPr>
          <w:ilvl w:val="0"/>
          <w:numId w:val="1"/>
        </w:numPr>
        <w:ind w:left="208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非注册用户（游客）</w:t>
      </w:r>
    </w:p>
    <w:p>
      <w:pPr>
        <w:numPr>
          <w:ilvl w:val="0"/>
          <w:numId w:val="1"/>
        </w:numPr>
        <w:ind w:left="208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注册用户（普通）</w:t>
      </w:r>
    </w:p>
    <w:p>
      <w:pPr>
        <w:numPr>
          <w:ilvl w:val="0"/>
          <w:numId w:val="1"/>
        </w:numPr>
        <w:ind w:left="208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星级用户（vip)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后台用户：</w:t>
      </w:r>
    </w:p>
    <w:p>
      <w:pPr>
        <w:numPr>
          <w:ilvl w:val="0"/>
          <w:numId w:val="2"/>
        </w:numPr>
        <w:tabs>
          <w:tab w:val="clear" w:pos="312"/>
        </w:tabs>
        <w:ind w:left="208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客服级管理（1级管理员）</w:t>
      </w:r>
    </w:p>
    <w:p>
      <w:pPr>
        <w:numPr>
          <w:ilvl w:val="0"/>
          <w:numId w:val="2"/>
        </w:numPr>
        <w:tabs>
          <w:tab w:val="clear" w:pos="312"/>
        </w:tabs>
        <w:ind w:left="208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主管级管理（2级管理员）</w:t>
      </w:r>
    </w:p>
    <w:p>
      <w:pPr>
        <w:numPr>
          <w:ilvl w:val="0"/>
          <w:numId w:val="2"/>
        </w:numPr>
        <w:tabs>
          <w:tab w:val="clear" w:pos="312"/>
        </w:tabs>
        <w:ind w:left="208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Boss级管理（超级管理）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前台用户数据主表(users)设计：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字段</w:t>
      </w:r>
      <w:r>
        <w:rPr>
          <w:rFonts w:hint="eastAsia"/>
          <w:sz w:val="36"/>
          <w:szCs w:val="36"/>
          <w:lang w:val="en-US" w:eastAsia="zh-CN"/>
        </w:rPr>
        <w:t xml:space="preserve">  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uid(用户id)、int 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nickname(昵称)、 varchar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Uname（真实姓名）、varchar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Password(密码)、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Ulevel(用户等级)、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head(头像) 、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前台用户数据详情表(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etails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)设计：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字段：</w:t>
      </w:r>
      <w:r>
        <w:rPr>
          <w:rFonts w:hint="eastAsia"/>
          <w:sz w:val="36"/>
          <w:szCs w:val="36"/>
          <w:lang w:val="en-US" w:eastAsia="zh-CN"/>
        </w:rPr>
        <w:t xml:space="preserve">   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id（id）、int 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uid(用户表外键) 、int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Sex(性别)、enum  男或女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DFbirth(出生年月)、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Phonenumber（电话号 首选发货电话号码）、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Scores(用户积分)、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Createtime(注册时间)、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Address(地址 首选发货地址)、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Address1(地址)、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Address2(地址)、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Address3(地址)、</w:t>
      </w: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后台用户数据表设计：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id(后台用户id)、int 、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Adname(后台用户名字)、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password(密码)、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power(权限)、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head(头像) 、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Phonenumber（电话号 首选发货电话号码）、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sex(性别)、enum  男或女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二、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类别(goodscates)数据表设计：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字段：     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cId（）、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cname(类别名称)、</w:t>
      </w:r>
    </w:p>
    <w:p>
      <w:pPr>
        <w:ind w:left="84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pid()</w:t>
      </w:r>
    </w:p>
    <w:p>
      <w:pPr>
        <w:ind w:left="84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Path(父类path ，子类的pid加逗号)、</w:t>
      </w:r>
    </w:p>
    <w:p>
      <w:pPr>
        <w:ind w:left="84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三、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商品(goods)数据表设计：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字段：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gid(): int</w:t>
      </w:r>
    </w:p>
    <w:p>
      <w:p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cid(外键):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gname(商品名称):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title(商品标题):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gpicture(商品图片):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status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(状态):  热销  新品  上架  下架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sales(销量):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price(价格)：</w:t>
      </w:r>
    </w:p>
    <w:p>
      <w:pPr>
        <w:rPr>
          <w:rFonts w:hint="eastAsia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商品(goodsdetails)数据表设计：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字段：</w:t>
      </w:r>
    </w:p>
    <w:p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Id()</w:t>
      </w:r>
    </w:p>
    <w:p>
      <w:pPr>
        <w:rPr>
          <w:rFonts w:hint="eastAsia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Inventory(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Inventory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库存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ind w:firstLine="960" w:firstLineChars="3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abstract(商品简介)：</w:t>
      </w:r>
    </w:p>
    <w:p>
      <w:pPr>
        <w:ind w:firstLine="960" w:firstLineChars="3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Taste(口味)：</w:t>
      </w:r>
    </w:p>
    <w:p>
      <w:pPr>
        <w:ind w:firstLine="960" w:firstLineChars="3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Packingbox(包装):</w:t>
      </w:r>
    </w:p>
    <w:p>
      <w:pPr>
        <w:ind w:firstLine="960" w:firstLineChars="3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Picture2(图2)：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Picture3(图3)</w:t>
      </w:r>
    </w:p>
    <w:p>
      <w:pPr>
        <w:ind w:firstLine="960" w:firstLineChars="3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Picture2(图2)：图片最多不超八张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订单表(orders)数据表设计: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字段：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Oid(int):</w:t>
      </w:r>
    </w:p>
    <w:p>
      <w:p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Uid(用户uid)：</w:t>
      </w:r>
    </w:p>
    <w:p>
      <w:pPr>
        <w:ind w:firstLine="960" w:firstLineChars="3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Gid(商品gid):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Order:(订单号)：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Octime(下单时间)：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Oaddress(下单新地址)：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Orderstatus(订单状态)：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下单（未发货） 发货（待收货） （收货）交易完成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申请退款（同意退款/不同意退款）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评价(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Evaluate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)数据表设计: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Id(id): int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Uid(用户id):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gid(商品gid):</w:t>
      </w:r>
    </w:p>
    <w:p>
      <w:pP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olor w:val="4F4F4F"/>
          <w:spacing w:val="0"/>
          <w:sz w:val="30"/>
          <w:szCs w:val="30"/>
          <w:shd w:val="clear" w:fill="FFFFFF"/>
          <w:lang w:val="en-US" w:eastAsia="zh-CN"/>
        </w:rPr>
        <w:t>E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valuate(评价)：</w:t>
      </w:r>
    </w:p>
    <w:p>
      <w:pP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 xml:space="preserve">     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olor w:val="4F4F4F"/>
          <w:spacing w:val="0"/>
          <w:sz w:val="30"/>
          <w:szCs w:val="30"/>
          <w:shd w:val="clear" w:fill="FFFFFF"/>
          <w:lang w:val="en-US" w:eastAsia="zh-CN"/>
        </w:rPr>
        <w:t>E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picture1(有图评价)</w:t>
      </w:r>
    </w:p>
    <w:p>
      <w:pPr>
        <w:ind w:firstLine="900" w:firstLineChars="300"/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i w:val="0"/>
          <w:color w:val="4F4F4F"/>
          <w:spacing w:val="0"/>
          <w:sz w:val="30"/>
          <w:szCs w:val="30"/>
          <w:shd w:val="clear" w:fill="FFFFFF"/>
          <w:lang w:val="en-US" w:eastAsia="zh-CN"/>
        </w:rPr>
        <w:t>E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picture2(有图评价)</w:t>
      </w:r>
    </w:p>
    <w:p>
      <w:pP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 xml:space="preserve">     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olor w:val="4F4F4F"/>
          <w:spacing w:val="0"/>
          <w:sz w:val="30"/>
          <w:szCs w:val="30"/>
          <w:shd w:val="clear" w:fill="FFFFFF"/>
          <w:lang w:val="en-US" w:eastAsia="zh-CN"/>
        </w:rPr>
        <w:t>R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eply(商家回复)：</w:t>
      </w:r>
    </w:p>
    <w:p>
      <w:pP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 xml:space="preserve">     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olor w:val="4F4F4F"/>
          <w:spacing w:val="0"/>
          <w:sz w:val="30"/>
          <w:szCs w:val="30"/>
          <w:shd w:val="clear" w:fill="FFFFFF"/>
          <w:lang w:val="en-US" w:eastAsia="zh-CN"/>
        </w:rPr>
        <w:t>S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tar（tinyint）：1 好评  2中评 3差评</w:t>
      </w:r>
    </w:p>
    <w:p>
      <w:pP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 xml:space="preserve">     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olor w:val="4F4F4F"/>
          <w:spacing w:val="0"/>
          <w:sz w:val="30"/>
          <w:szCs w:val="30"/>
          <w:shd w:val="clear" w:fill="FFFFFF"/>
          <w:lang w:val="en-US" w:eastAsia="zh-CN"/>
        </w:rPr>
        <w:t>E</w:t>
      </w: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time(评论时间)：</w:t>
      </w:r>
    </w:p>
    <w:p>
      <w:pP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当扩展：安全(safety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)数据表设计: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支付密码应该和用户不应该在一个数据表中</w:t>
      </w:r>
    </w:p>
    <w:p>
      <w:pP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13593"/>
    <w:multiLevelType w:val="singleLevel"/>
    <w:tmpl w:val="D581359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080" w:leftChars="0" w:firstLine="0" w:firstLineChars="0"/>
      </w:pPr>
    </w:lvl>
  </w:abstractNum>
  <w:abstractNum w:abstractNumId="1">
    <w:nsid w:val="3C5FB84A"/>
    <w:multiLevelType w:val="singleLevel"/>
    <w:tmpl w:val="3C5FB84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0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F59F4"/>
    <w:rsid w:val="19F52B2F"/>
    <w:rsid w:val="1F23249C"/>
    <w:rsid w:val="335F224E"/>
    <w:rsid w:val="42A37EF2"/>
    <w:rsid w:val="4479541D"/>
    <w:rsid w:val="4B3C4900"/>
    <w:rsid w:val="530C59A6"/>
    <w:rsid w:val="55C72264"/>
    <w:rsid w:val="564D1BC3"/>
    <w:rsid w:val="61FF59F4"/>
    <w:rsid w:val="68EB55B0"/>
    <w:rsid w:val="69F97F6E"/>
    <w:rsid w:val="6D535020"/>
    <w:rsid w:val="795E2DD8"/>
    <w:rsid w:val="7F9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2018-12-21T12:45:00Z</dcterms:created>
  <dc:creator>Administrator</dc:creator>
  <cp:lastModifiedBy>Administrator</cp:lastModifiedBy>
  <dcterms:modified xsi:type="dcterms:W3CDTF">2018-12-23T12:15:48Z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